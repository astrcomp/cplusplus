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1A23D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1A23DD">
        <w:rPr>
          <w:sz w:val="28"/>
          <w:szCs w:val="28"/>
          <w:lang w:val="en-US"/>
        </w:rPr>
        <w:t>-</w:t>
      </w:r>
      <w:r w:rsidRPr="009757AD">
        <w:rPr>
          <w:sz w:val="28"/>
          <w:szCs w:val="28"/>
          <w:lang w:val="en-US"/>
        </w:rPr>
        <w:t>mail</w:t>
      </w:r>
      <w:r w:rsidRPr="001A23DD">
        <w:rPr>
          <w:sz w:val="28"/>
          <w:szCs w:val="28"/>
          <w:lang w:val="en-US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1A23DD">
        <w:rPr>
          <w:sz w:val="28"/>
          <w:szCs w:val="28"/>
          <w:lang w:val="en-US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1A23DD">
        <w:rPr>
          <w:sz w:val="28"/>
          <w:szCs w:val="28"/>
          <w:lang w:val="en-US"/>
        </w:rPr>
        <w:t>-</w:t>
      </w:r>
      <w:r w:rsidRPr="009757AD">
        <w:rPr>
          <w:sz w:val="28"/>
          <w:szCs w:val="28"/>
          <w:lang w:val="en-US"/>
        </w:rPr>
        <w:t>dobycha</w:t>
      </w:r>
      <w:r w:rsidRPr="001A23DD">
        <w:rPr>
          <w:sz w:val="28"/>
          <w:szCs w:val="28"/>
          <w:lang w:val="en-US"/>
        </w:rPr>
        <w:t>.</w:t>
      </w:r>
      <w:r w:rsidRPr="009757AD">
        <w:rPr>
          <w:sz w:val="28"/>
          <w:szCs w:val="28"/>
          <w:lang w:val="en-US"/>
        </w:rPr>
        <w:t>gazprom</w:t>
      </w:r>
      <w:r w:rsidRPr="001A23DD">
        <w:rPr>
          <w:sz w:val="28"/>
          <w:szCs w:val="28"/>
          <w:lang w:val="en-US"/>
        </w:rPr>
        <w:t>.</w:t>
      </w:r>
      <w:r w:rsidRPr="009757AD">
        <w:rPr>
          <w:sz w:val="28"/>
          <w:szCs w:val="28"/>
          <w:lang w:val="en-US"/>
        </w:rPr>
        <w:t>ru</w:t>
      </w:r>
      <w:r w:rsidRPr="001A23DD">
        <w:rPr>
          <w:sz w:val="28"/>
          <w:szCs w:val="28"/>
          <w:lang w:val="en-US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367ADD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Компьютер Lenovo P700 в составе: Системный блок Lenovo P700 30A8S1BE00 -1 шт.; Монитор Lenovo T2424p 60C8MAR1EU -2 шт.; Кабель Lenovo 0A36537 -2 шт.</w:t>
      </w:r>
      <w:r w:rsidR="001A23DD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КОД ОКП: 40 1300.01  (Компьютеры персональные), КОД ИУС П Д: 30021461, КОД ОКПД2: 26 20, КОД ОКВЭД2: 26 20;</w:t>
      </w:r>
    </w:p>
    <w:p w:rsidR="00796ABA" w:rsidRDefault="00765AA7" w:rsidP="00796ABA">
      <w:pPr>
        <w:spacing w:line="240" w:lineRule="auto"/>
        <w:rPr>
          <w:sz w:val="28"/>
          <w:szCs w:val="28"/>
          <w:lang w:val="en-US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367ADD">
        <w:rPr>
          <w:rFonts w:eastAsia="Times New Roman" w:cs="Times New Roman"/>
          <w:sz w:val="28"/>
          <w:szCs w:val="28"/>
          <w:lang w:val="en-US"/>
        </w:rPr>
        <w:t>Компьютер Lenovo P700 в составе: Системный блок Lenovo P700 30A8S1BE00 -1 шт.; Монитор Lenovo T2424p 60C8MAR1EU -2 шт.; Кабель Lenovo 0A36537 -2 шт.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367ADD">
        <w:rPr>
          <w:b/>
          <w:sz w:val="28"/>
          <w:szCs w:val="28"/>
          <w:lang w:val="en-US"/>
        </w:rPr>
        <w:t>Компьютер Lenovo P700 в составе: Системный блок Lenovo P700 30A8S1BE00 -1 шт.; Монитор Lenovo T2424p 60C8MAR1EU -2 шт.; Кабель Lenovo 0A36537 -2 шт.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367ADD">
        <w:rPr>
          <w:b/>
          <w:sz w:val="28"/>
          <w:szCs w:val="28"/>
          <w:lang w:val="en-US"/>
        </w:rPr>
        <w:t>Компьютер Lenovo P700 в составе: Системный блок Lenovo P700 30A8S1BE00 -1 шт.; Монитор Lenovo T2424p 60C8MAR1EU -2 шт.; Кабель Lenovo 0A36537 -2 шт.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  <w:bookmarkStart w:id="0" w:name="_GoBack"/>
      <w:bookmarkEnd w:id="0"/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Pr="00D840F0">
        <w:rPr>
          <w:sz w:val="28"/>
          <w:szCs w:val="28"/>
        </w:rPr>
        <w:t>5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Pr="001A23DD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765AA7">
      <w:pPr>
        <w:pStyle w:val="1"/>
        <w:shd w:val="clear" w:color="auto" w:fill="auto"/>
        <w:spacing w:before="0"/>
        <w:ind w:left="20" w:right="2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headerReference w:type="even" r:id="rId7"/>
      <w:headerReference w:type="default" r:id="rId8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ADD" w:rsidRDefault="00367ADD">
      <w:pPr>
        <w:spacing w:line="240" w:lineRule="auto"/>
      </w:pPr>
      <w:r>
        <w:separator/>
      </w:r>
    </w:p>
  </w:endnote>
  <w:endnote w:type="continuationSeparator" w:id="0">
    <w:p w:rsidR="00367ADD" w:rsidRDefault="00367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ADD" w:rsidRDefault="00367ADD">
      <w:pPr>
        <w:spacing w:line="240" w:lineRule="auto"/>
      </w:pPr>
      <w:r>
        <w:separator/>
      </w:r>
    </w:p>
  </w:footnote>
  <w:footnote w:type="continuationSeparator" w:id="0">
    <w:p w:rsidR="00367ADD" w:rsidRDefault="00367AD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DC" w:rsidRPr="00BE0EA4" w:rsidRDefault="00367ADD" w:rsidP="00BE0EA4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DC" w:rsidRPr="003658DB" w:rsidRDefault="00367ADD" w:rsidP="003658D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 w:val="0005248A"/>
    <w:rsid w:val="000F3DC7"/>
    <w:rsid w:val="001650BC"/>
    <w:rsid w:val="00187D63"/>
    <w:rsid w:val="001A23DD"/>
    <w:rsid w:val="003452BC"/>
    <w:rsid w:val="00367ADD"/>
    <w:rsid w:val="00447193"/>
    <w:rsid w:val="005F66C1"/>
    <w:rsid w:val="0062237E"/>
    <w:rsid w:val="00746F7E"/>
    <w:rsid w:val="00763AE7"/>
    <w:rsid w:val="00765AA7"/>
    <w:rsid w:val="00796ABA"/>
    <w:rsid w:val="0080289D"/>
    <w:rsid w:val="0089106A"/>
    <w:rsid w:val="008B2370"/>
    <w:rsid w:val="009073E7"/>
    <w:rsid w:val="00961C5B"/>
    <w:rsid w:val="00AD09ED"/>
    <w:rsid w:val="00B348EE"/>
    <w:rsid w:val="00B57C08"/>
    <w:rsid w:val="00C8148D"/>
    <w:rsid w:val="00D44E73"/>
    <w:rsid w:val="00D84CAB"/>
    <w:rsid w:val="00D955E3"/>
    <w:rsid w:val="00E359CA"/>
    <w:rsid w:val="00E4768E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  <w:lang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  <w:lang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2016-05-22T16:55:00Z</dcterms:created>
  <dcterms:modified xsi:type="dcterms:W3CDTF">2016-05-22T16:55:00Z</dcterms:modified>
</cp:coreProperties>
</file>